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5EDB" w14:textId="77777777" w:rsidR="009A159C" w:rsidRDefault="009A159C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Assignment </w:t>
      </w:r>
      <w:r w:rsidR="003374E7">
        <w:rPr>
          <w:i/>
          <w:sz w:val="28"/>
          <w:szCs w:val="28"/>
        </w:rPr>
        <w:t>7 - 8</w:t>
      </w:r>
    </w:p>
    <w:p w14:paraId="758DEE78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6102558C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3198C1B0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4C4B5102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1FBF7C37" w14:textId="77777777" w:rsidTr="001454BE">
        <w:tc>
          <w:tcPr>
            <w:tcW w:w="3116" w:type="dxa"/>
          </w:tcPr>
          <w:p w14:paraId="006F8BED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5257C08A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0B8245E1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6102D899" w14:textId="77777777" w:rsidTr="001454BE">
        <w:trPr>
          <w:trHeight w:val="377"/>
        </w:trPr>
        <w:tc>
          <w:tcPr>
            <w:tcW w:w="3116" w:type="dxa"/>
          </w:tcPr>
          <w:p w14:paraId="100D1BA8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61EAAF0E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034AA0AE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3A63C3" w14:paraId="0CD64774" w14:textId="77777777" w:rsidTr="001454BE">
        <w:tc>
          <w:tcPr>
            <w:tcW w:w="3116" w:type="dxa"/>
          </w:tcPr>
          <w:p w14:paraId="453C57ED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705F09F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79ECCF36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9A159C" w14:paraId="22F4A6F2" w14:textId="77777777" w:rsidTr="001454BE">
        <w:tc>
          <w:tcPr>
            <w:tcW w:w="3116" w:type="dxa"/>
          </w:tcPr>
          <w:p w14:paraId="137FD1EF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29A5786B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4C097C5C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1454BE" w14:paraId="0EBDF771" w14:textId="77777777" w:rsidTr="001454BE">
        <w:tc>
          <w:tcPr>
            <w:tcW w:w="3116" w:type="dxa"/>
          </w:tcPr>
          <w:p w14:paraId="1EB55D5F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2ECBB59E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58033967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D15F99" w14:paraId="6CDF51A2" w14:textId="77777777" w:rsidTr="001454BE">
        <w:tc>
          <w:tcPr>
            <w:tcW w:w="3116" w:type="dxa"/>
          </w:tcPr>
          <w:p w14:paraId="40990AA6" w14:textId="77777777" w:rsidR="00D15F99" w:rsidRDefault="00D15F99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4A3A6C1A" w14:textId="77777777" w:rsidR="00D15F99" w:rsidRDefault="00D15F99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520D91" w14:textId="77777777" w:rsidR="00D15F99" w:rsidRDefault="00D15F99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28CA676B" w14:textId="77777777" w:rsidR="00B642AA" w:rsidRDefault="00B642AA" w:rsidP="008A490D">
      <w:pPr>
        <w:spacing w:after="120"/>
        <w:rPr>
          <w:b/>
        </w:rPr>
      </w:pPr>
    </w:p>
    <w:p w14:paraId="77EE44A4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0ACC4071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58D0E213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needed.</w:t>
      </w:r>
    </w:p>
    <w:p w14:paraId="607DE77D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59269886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</w:t>
      </w:r>
      <w:r w:rsidR="0098089D">
        <w:rPr>
          <w:rFonts w:ascii="Courier New" w:hAnsi="Courier New" w:cs="Courier New"/>
          <w:sz w:val="26"/>
          <w:szCs w:val="26"/>
        </w:rPr>
        <w:t>ur group members names, having</w:t>
      </w:r>
      <w:r w:rsidRPr="00D30DE1">
        <w:rPr>
          <w:rFonts w:ascii="Courier New" w:hAnsi="Courier New" w:cs="Courier New"/>
          <w:sz w:val="26"/>
          <w:szCs w:val="26"/>
        </w:rPr>
        <w:t xml:space="preserve"> the screen shots of your output</w:t>
      </w:r>
      <w:r w:rsidR="00BF2BC4">
        <w:rPr>
          <w:rFonts w:ascii="Courier New" w:hAnsi="Courier New" w:cs="Courier New"/>
          <w:sz w:val="26"/>
          <w:szCs w:val="26"/>
        </w:rPr>
        <w:t xml:space="preserve"> with source code</w:t>
      </w:r>
      <w:r w:rsidRPr="00D30DE1">
        <w:rPr>
          <w:rFonts w:ascii="Courier New" w:hAnsi="Courier New" w:cs="Courier New"/>
          <w:sz w:val="26"/>
          <w:szCs w:val="26"/>
        </w:rPr>
        <w:t xml:space="preserve"> after each question.</w:t>
      </w:r>
    </w:p>
    <w:p w14:paraId="38B63F05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429C83B3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09753E8D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71ED5680" w14:textId="77777777" w:rsidR="006C17BF" w:rsidRPr="00D30DE1" w:rsidRDefault="006C17BF" w:rsidP="002C3660">
      <w:pPr>
        <w:rPr>
          <w:sz w:val="26"/>
          <w:szCs w:val="26"/>
        </w:rPr>
      </w:pPr>
    </w:p>
    <w:p w14:paraId="391C5DF1" w14:textId="77777777" w:rsidR="008A490D" w:rsidRPr="00D30DE1" w:rsidRDefault="008A490D" w:rsidP="008A490D">
      <w:pPr>
        <w:rPr>
          <w:sz w:val="26"/>
          <w:szCs w:val="26"/>
        </w:rPr>
      </w:pPr>
    </w:p>
    <w:p w14:paraId="104CC0B1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6B890D7B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03D716F5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6D985E70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096BD9B0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098AF71A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333662D5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13A39790" w14:textId="77777777" w:rsidTr="005C5D1F">
        <w:tc>
          <w:tcPr>
            <w:tcW w:w="5033" w:type="dxa"/>
          </w:tcPr>
          <w:p w14:paraId="487A5CAC" w14:textId="77777777" w:rsidR="00831E92" w:rsidRPr="00B57E55" w:rsidRDefault="00973689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7</w:t>
            </w:r>
          </w:p>
        </w:tc>
        <w:tc>
          <w:tcPr>
            <w:tcW w:w="4322" w:type="dxa"/>
          </w:tcPr>
          <w:p w14:paraId="1941FD6A" w14:textId="77777777" w:rsidR="00831E92" w:rsidRPr="00B57E55" w:rsidRDefault="00831E92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</w:p>
        </w:tc>
      </w:tr>
    </w:tbl>
    <w:p w14:paraId="05FA30CE" w14:textId="77777777" w:rsidR="00831E92" w:rsidRDefault="00831E92" w:rsidP="00831E92">
      <w:pPr>
        <w:rPr>
          <w:b/>
        </w:rPr>
      </w:pPr>
    </w:p>
    <w:p w14:paraId="6A2EF8DE" w14:textId="77777777" w:rsidR="006F7B64" w:rsidRDefault="006F7B64" w:rsidP="00831E92">
      <w:pPr>
        <w:rPr>
          <w:b/>
        </w:rPr>
      </w:pPr>
    </w:p>
    <w:p w14:paraId="270E5908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Write a class named Employee that has the </w:t>
      </w:r>
      <w:proofErr w:type="gramStart"/>
      <w:r>
        <w:rPr>
          <w:rFonts w:ascii="Courier New" w:hAnsi="Courier New" w:cs="Courier New"/>
          <w:color w:val="0D0D0D"/>
        </w:rPr>
        <w:t>following  fields</w:t>
      </w:r>
      <w:proofErr w:type="gramEnd"/>
      <w:r>
        <w:rPr>
          <w:rFonts w:ascii="Courier New" w:hAnsi="Courier New" w:cs="Courier New"/>
          <w:color w:val="0D0D0D"/>
        </w:rPr>
        <w:t xml:space="preserve">: </w:t>
      </w:r>
    </w:p>
    <w:p w14:paraId="6C7A4F76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name. The name field references a String object </w:t>
      </w:r>
      <w:proofErr w:type="gramStart"/>
      <w:r>
        <w:rPr>
          <w:rFonts w:ascii="Courier New" w:hAnsi="Courier New" w:cs="Courier New"/>
          <w:color w:val="0D0D0D"/>
        </w:rPr>
        <w:t>that  holds</w:t>
      </w:r>
      <w:proofErr w:type="gramEnd"/>
      <w:r>
        <w:rPr>
          <w:rFonts w:ascii="Courier New" w:hAnsi="Courier New" w:cs="Courier New"/>
          <w:color w:val="0D0D0D"/>
        </w:rPr>
        <w:t xml:space="preserve"> employee’s name.</w:t>
      </w:r>
    </w:p>
    <w:p w14:paraId="2B474D9E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</w:t>
      </w:r>
      <w:proofErr w:type="spellStart"/>
      <w:r>
        <w:rPr>
          <w:rFonts w:ascii="Courier New" w:hAnsi="Courier New" w:cs="Courier New"/>
          <w:color w:val="0D0D0D"/>
        </w:rPr>
        <w:t>idNumber</w:t>
      </w:r>
      <w:proofErr w:type="spellEnd"/>
      <w:r>
        <w:rPr>
          <w:rFonts w:ascii="Courier New" w:hAnsi="Courier New" w:cs="Courier New"/>
          <w:color w:val="0D0D0D"/>
        </w:rPr>
        <w:t xml:space="preserve">. The </w:t>
      </w:r>
      <w:proofErr w:type="spellStart"/>
      <w:r>
        <w:rPr>
          <w:rFonts w:ascii="Courier New" w:hAnsi="Courier New" w:cs="Courier New"/>
          <w:color w:val="0D0D0D"/>
        </w:rPr>
        <w:t>idNumber</w:t>
      </w:r>
      <w:proofErr w:type="spellEnd"/>
      <w:r>
        <w:rPr>
          <w:rFonts w:ascii="Courier New" w:hAnsi="Courier New" w:cs="Courier New"/>
          <w:color w:val="0D0D0D"/>
        </w:rPr>
        <w:t xml:space="preserve"> is an int variable that holds </w:t>
      </w:r>
      <w:proofErr w:type="gramStart"/>
      <w:r>
        <w:rPr>
          <w:rFonts w:ascii="Courier New" w:hAnsi="Courier New" w:cs="Courier New"/>
          <w:color w:val="0D0D0D"/>
        </w:rPr>
        <w:t>the  employee’s</w:t>
      </w:r>
      <w:proofErr w:type="gramEnd"/>
      <w:r>
        <w:rPr>
          <w:rFonts w:ascii="Courier New" w:hAnsi="Courier New" w:cs="Courier New"/>
          <w:color w:val="0D0D0D"/>
        </w:rPr>
        <w:t xml:space="preserve"> ID number.</w:t>
      </w:r>
    </w:p>
    <w:p w14:paraId="697961AA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department. The department field references a </w:t>
      </w:r>
      <w:proofErr w:type="gramStart"/>
      <w:r>
        <w:rPr>
          <w:rFonts w:ascii="Courier New" w:hAnsi="Courier New" w:cs="Courier New"/>
          <w:color w:val="0D0D0D"/>
        </w:rPr>
        <w:t>String  object</w:t>
      </w:r>
      <w:proofErr w:type="gramEnd"/>
      <w:r>
        <w:rPr>
          <w:rFonts w:ascii="Courier New" w:hAnsi="Courier New" w:cs="Courier New"/>
          <w:color w:val="0D0D0D"/>
        </w:rPr>
        <w:t xml:space="preserve"> that holds the name of the department where the employee works. </w:t>
      </w:r>
    </w:p>
    <w:p w14:paraId="70A4AA98" w14:textId="77777777" w:rsidR="00C20464" w:rsidRPr="00CC1445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b/>
          <w:bCs/>
          <w:color w:val="00B050"/>
          <w:lang w:val="en-US"/>
        </w:rPr>
      </w:pPr>
      <w:r>
        <w:rPr>
          <w:rFonts w:ascii="Courier New" w:hAnsi="Courier New" w:cs="Courier New"/>
          <w:color w:val="0D0D0D"/>
        </w:rPr>
        <w:t xml:space="preserve"> • position. The position field references a String </w:t>
      </w:r>
      <w:proofErr w:type="gramStart"/>
      <w:r>
        <w:rPr>
          <w:rFonts w:ascii="Courier New" w:hAnsi="Courier New" w:cs="Courier New"/>
          <w:color w:val="0D0D0D"/>
        </w:rPr>
        <w:t>object  that</w:t>
      </w:r>
      <w:proofErr w:type="gramEnd"/>
      <w:r>
        <w:rPr>
          <w:rFonts w:ascii="Courier New" w:hAnsi="Courier New" w:cs="Courier New"/>
          <w:color w:val="0D0D0D"/>
        </w:rPr>
        <w:t xml:space="preserve"> holds the employee’s job title. </w:t>
      </w:r>
      <w:r w:rsidR="00DD7D17">
        <w:rPr>
          <w:rFonts w:ascii="Courier New" w:hAnsi="Courier New" w:cs="Courier New"/>
          <w:color w:val="0D0D0D"/>
        </w:rPr>
        <w:t xml:space="preserve">                        </w:t>
      </w:r>
      <w:r w:rsidR="00DD7D17" w:rsidRPr="00CC1445">
        <w:rPr>
          <w:rFonts w:ascii="Courier New" w:hAnsi="Courier New" w:cs="Courier New"/>
          <w:b/>
          <w:bCs/>
          <w:color w:val="00B050"/>
          <w:lang w:val="en-US"/>
        </w:rPr>
        <w:t>(5)</w:t>
      </w:r>
    </w:p>
    <w:p w14:paraId="78318260" w14:textId="77777777" w:rsidR="00C20464" w:rsidRDefault="00C20464" w:rsidP="00C20464">
      <w:pPr>
        <w:autoSpaceDE w:val="0"/>
        <w:autoSpaceDN w:val="0"/>
        <w:adjustRightInd w:val="0"/>
        <w:ind w:left="1350" w:hanging="13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The class should have the following constructors: </w:t>
      </w:r>
    </w:p>
    <w:p w14:paraId="1E639224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A constructor that accepts the following values </w:t>
      </w:r>
      <w:proofErr w:type="gramStart"/>
      <w:r>
        <w:rPr>
          <w:rFonts w:ascii="Courier New" w:hAnsi="Courier New" w:cs="Courier New"/>
          <w:color w:val="0D0D0D"/>
        </w:rPr>
        <w:t>as  arguments</w:t>
      </w:r>
      <w:proofErr w:type="gramEnd"/>
      <w:r>
        <w:rPr>
          <w:rFonts w:ascii="Courier New" w:hAnsi="Courier New" w:cs="Courier New"/>
          <w:color w:val="0D0D0D"/>
        </w:rPr>
        <w:t xml:space="preserve"> and assigns them to the appropriate fields: employee’s name, employee’s ID number, department, and position. </w:t>
      </w:r>
      <w:r w:rsidR="00DD7D17">
        <w:rPr>
          <w:rFonts w:ascii="Courier New" w:hAnsi="Courier New" w:cs="Courier New"/>
          <w:color w:val="0D0D0D"/>
        </w:rPr>
        <w:t xml:space="preserve">        </w:t>
      </w:r>
      <w:r w:rsidR="00DD7D17" w:rsidRPr="00CC1445">
        <w:rPr>
          <w:rFonts w:ascii="Courier New" w:hAnsi="Courier New" w:cs="Courier New"/>
          <w:b/>
          <w:bCs/>
          <w:color w:val="00B050"/>
        </w:rPr>
        <w:t>(1)</w:t>
      </w:r>
    </w:p>
    <w:p w14:paraId="6CEA2CE4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A constructor that accepts the following values </w:t>
      </w:r>
      <w:proofErr w:type="gramStart"/>
      <w:r>
        <w:rPr>
          <w:rFonts w:ascii="Courier New" w:hAnsi="Courier New" w:cs="Courier New"/>
          <w:color w:val="0D0D0D"/>
        </w:rPr>
        <w:t>as  arguments</w:t>
      </w:r>
      <w:proofErr w:type="gramEnd"/>
      <w:r>
        <w:rPr>
          <w:rFonts w:ascii="Courier New" w:hAnsi="Courier New" w:cs="Courier New"/>
          <w:color w:val="0D0D0D"/>
        </w:rPr>
        <w:t xml:space="preserve"> and assigns them to the appropriate fields: employee’s name and ID number. The department and position fields should be assigned an empty string ("").</w:t>
      </w:r>
      <w:r w:rsidR="00DD7D17">
        <w:rPr>
          <w:rFonts w:ascii="Courier New" w:hAnsi="Courier New" w:cs="Courier New"/>
          <w:color w:val="0D0D0D"/>
        </w:rPr>
        <w:t xml:space="preserve">                          </w:t>
      </w:r>
      <w:r w:rsidR="00DD7D17" w:rsidRPr="00CC1445">
        <w:rPr>
          <w:rFonts w:ascii="Courier New" w:hAnsi="Courier New" w:cs="Courier New"/>
          <w:b/>
          <w:bCs/>
          <w:color w:val="00B050"/>
        </w:rPr>
        <w:t>(1)</w:t>
      </w:r>
    </w:p>
    <w:p w14:paraId="6EC92169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A no-</w:t>
      </w:r>
      <w:proofErr w:type="spellStart"/>
      <w:r>
        <w:rPr>
          <w:rFonts w:ascii="Courier New" w:hAnsi="Courier New" w:cs="Courier New"/>
          <w:color w:val="0D0D0D"/>
        </w:rPr>
        <w:t>arg</w:t>
      </w:r>
      <w:proofErr w:type="spellEnd"/>
      <w:r>
        <w:rPr>
          <w:rFonts w:ascii="Courier New" w:hAnsi="Courier New" w:cs="Courier New"/>
          <w:color w:val="0D0D0D"/>
        </w:rPr>
        <w:t xml:space="preserve"> constructor that assigns empty strings ("") to the name, department, and position fields, and 0 to the </w:t>
      </w:r>
      <w:proofErr w:type="spellStart"/>
      <w:r>
        <w:rPr>
          <w:rFonts w:ascii="Courier New" w:hAnsi="Courier New" w:cs="Courier New"/>
          <w:color w:val="0D0D0D"/>
        </w:rPr>
        <w:t>idNumber</w:t>
      </w:r>
      <w:proofErr w:type="spellEnd"/>
      <w:r>
        <w:rPr>
          <w:rFonts w:ascii="Courier New" w:hAnsi="Courier New" w:cs="Courier New"/>
          <w:color w:val="0D0D0D"/>
        </w:rPr>
        <w:t xml:space="preserve"> field. </w:t>
      </w:r>
      <w:r w:rsidR="00DD7D17">
        <w:rPr>
          <w:rFonts w:ascii="Courier New" w:hAnsi="Courier New" w:cs="Courier New"/>
          <w:color w:val="0D0D0D"/>
        </w:rPr>
        <w:t xml:space="preserve">                                                 </w:t>
      </w:r>
      <w:r w:rsidR="00DD7D17" w:rsidRPr="00CC1445">
        <w:rPr>
          <w:rFonts w:ascii="Courier New" w:hAnsi="Courier New" w:cs="Courier New"/>
          <w:b/>
          <w:bCs/>
          <w:color w:val="00B050"/>
        </w:rPr>
        <w:t>(1)</w:t>
      </w:r>
    </w:p>
    <w:p w14:paraId="35139947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Write appropriate mutator methods that store values in these fields and accessor methods that return the values in these fields. Once you have written the class, write a separate program that creates three Employee objects to hold the following data: </w:t>
      </w:r>
      <w:r w:rsidR="00DD7D17">
        <w:rPr>
          <w:rFonts w:ascii="Courier New" w:hAnsi="Courier New" w:cs="Courier New"/>
          <w:color w:val="0D0D0D"/>
        </w:rPr>
        <w:t xml:space="preserve">                                        </w:t>
      </w:r>
      <w:proofErr w:type="gramStart"/>
      <w:r w:rsidR="00DD7D17">
        <w:rPr>
          <w:rFonts w:ascii="Courier New" w:hAnsi="Courier New" w:cs="Courier New"/>
          <w:color w:val="0D0D0D"/>
        </w:rPr>
        <w:t xml:space="preserve">   </w:t>
      </w:r>
      <w:r w:rsidR="00DD7D17" w:rsidRPr="00CC1445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="00DD7D17" w:rsidRPr="00CC1445">
        <w:rPr>
          <w:rFonts w:ascii="Courier New" w:hAnsi="Courier New" w:cs="Courier New"/>
          <w:b/>
          <w:bCs/>
          <w:color w:val="00B050"/>
        </w:rPr>
        <w:t>2)</w:t>
      </w:r>
    </w:p>
    <w:p w14:paraId="4BEC146E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Name         ID Number     Department      Position </w:t>
      </w:r>
    </w:p>
    <w:p w14:paraId="3AD89F6C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Susan </w:t>
      </w:r>
      <w:proofErr w:type="gramStart"/>
      <w:r>
        <w:rPr>
          <w:rFonts w:ascii="Courier New" w:hAnsi="Courier New" w:cs="Courier New"/>
          <w:color w:val="0D0D0D"/>
        </w:rPr>
        <w:t>Meyers  47899</w:t>
      </w:r>
      <w:proofErr w:type="gramEnd"/>
      <w:r>
        <w:rPr>
          <w:rFonts w:ascii="Courier New" w:hAnsi="Courier New" w:cs="Courier New"/>
          <w:color w:val="0D0D0D"/>
        </w:rPr>
        <w:t xml:space="preserve">        Accounting     Vice President     Mark Jones    39119           IT           Programmer     </w:t>
      </w:r>
    </w:p>
    <w:p w14:paraId="2368B572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Joy Rogers    81774       Manufacturing     Engineer      </w:t>
      </w:r>
    </w:p>
    <w:p w14:paraId="0305ADA2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</w:p>
    <w:p w14:paraId="0BE2E3D1" w14:textId="77777777" w:rsidR="00C20464" w:rsidRDefault="00C20464" w:rsidP="00C20464">
      <w:pPr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>The program should store this data in the three objects and then display the data for each employee on the screen.</w:t>
      </w:r>
    </w:p>
    <w:p w14:paraId="1A4A72BE" w14:textId="1301B60A" w:rsidR="006F7B64" w:rsidRDefault="006F7B64" w:rsidP="006F7B6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DF8052C" w14:textId="77777777" w:rsidR="00726A9B" w:rsidRDefault="00726A9B" w:rsidP="000E60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EB42A2" w14:textId="77777777" w:rsidR="006F7B64" w:rsidRDefault="006F7B64" w:rsidP="00831E92">
      <w:pPr>
        <w:rPr>
          <w:b/>
        </w:rPr>
      </w:pPr>
    </w:p>
    <w:p w14:paraId="52683AAF" w14:textId="77777777" w:rsidR="00831E92" w:rsidRDefault="00831E92" w:rsidP="00831E92">
      <w:pPr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6FC9A36B" w14:textId="77777777" w:rsidTr="005C5D1F">
        <w:tc>
          <w:tcPr>
            <w:tcW w:w="5033" w:type="dxa"/>
          </w:tcPr>
          <w:p w14:paraId="03A032E8" w14:textId="77777777" w:rsidR="00831E92" w:rsidRPr="00B57E55" w:rsidRDefault="00973689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8</w:t>
            </w:r>
          </w:p>
        </w:tc>
        <w:tc>
          <w:tcPr>
            <w:tcW w:w="4322" w:type="dxa"/>
          </w:tcPr>
          <w:p w14:paraId="33CD8DE7" w14:textId="77777777" w:rsidR="00831E92" w:rsidRPr="00B57E55" w:rsidRDefault="00831E92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</w:p>
        </w:tc>
      </w:tr>
    </w:tbl>
    <w:p w14:paraId="258F2B2C" w14:textId="77777777" w:rsidR="00C11F46" w:rsidRDefault="00C11F46" w:rsidP="00C11F46"/>
    <w:p w14:paraId="0077EEA9" w14:textId="77777777" w:rsidR="00C11F46" w:rsidRDefault="00C11F46" w:rsidP="00C11F46"/>
    <w:p w14:paraId="140B7B4D" w14:textId="77777777" w:rsidR="00D345A4" w:rsidRPr="00563B1E" w:rsidRDefault="00D345A4" w:rsidP="00D345A4">
      <w:pPr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>Write statements that perform the following one-dimensional-array operations (To test the items a-e below, create an integer array called numbers</w:t>
      </w:r>
      <w:r w:rsidRPr="00563B1E">
        <w:rPr>
          <w:rFonts w:ascii="Courier New" w:hAnsi="Courier New" w:cs="Courier New"/>
          <w:b/>
          <w:i/>
          <w:lang w:val="en-US"/>
        </w:rPr>
        <w:t xml:space="preserve"> </w:t>
      </w:r>
      <w:r w:rsidRPr="00563B1E">
        <w:rPr>
          <w:rFonts w:ascii="Courier New" w:hAnsi="Courier New" w:cs="Courier New"/>
          <w:lang w:val="en-US"/>
        </w:rPr>
        <w:t>with 10 elements. Array should be first pre-initialized with random numbers from 1-100) or You can create a user defined Array taking input from user</w:t>
      </w:r>
    </w:p>
    <w:p w14:paraId="1785EB67" w14:textId="77777777" w:rsidR="00D345A4" w:rsidRPr="00563B1E" w:rsidRDefault="00D345A4" w:rsidP="00D345A4">
      <w:pPr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>For each array element.</w:t>
      </w:r>
    </w:p>
    <w:p w14:paraId="07A496C4" w14:textId="77777777" w:rsidR="00D345A4" w:rsidRPr="00563B1E" w:rsidRDefault="00D345A4" w:rsidP="00D345A4">
      <w:pPr>
        <w:rPr>
          <w:rFonts w:ascii="Courier New" w:hAnsi="Courier New" w:cs="Courier New"/>
          <w:lang w:val="en-US"/>
        </w:rPr>
      </w:pPr>
    </w:p>
    <w:p w14:paraId="50388BD8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 xml:space="preserve">a) Crete a method that will return sum of all the elements of an integer array.   </w:t>
      </w:r>
      <w:r>
        <w:rPr>
          <w:rFonts w:ascii="Courier New" w:hAnsi="Courier New" w:cs="Courier New"/>
          <w:lang w:val="en-US"/>
        </w:rPr>
        <w:t xml:space="preserve">                                           </w:t>
      </w:r>
      <w:r w:rsidR="00DD7D17">
        <w:rPr>
          <w:rFonts w:ascii="Courier New" w:hAnsi="Courier New" w:cs="Courier New"/>
          <w:lang w:val="en-US"/>
        </w:rPr>
        <w:t xml:space="preserve"> </w:t>
      </w:r>
      <w:r w:rsidR="00DD7D17" w:rsidRPr="00CC1445">
        <w:rPr>
          <w:rFonts w:ascii="Courier New" w:hAnsi="Courier New" w:cs="Courier New"/>
          <w:b/>
          <w:bCs/>
          <w:color w:val="00B050"/>
          <w:lang w:val="en-US"/>
        </w:rPr>
        <w:t>(2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)</w:t>
      </w:r>
    </w:p>
    <w:p w14:paraId="2459CD3A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2422ED82" w14:textId="5D46F2F8" w:rsidR="00D345A4" w:rsidRDefault="00D345A4" w:rsidP="00D345A4">
      <w:pPr>
        <w:jc w:val="both"/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 xml:space="preserve">b) Crete a method that will return the highest number in the array.  </w:t>
      </w:r>
      <w:r>
        <w:rPr>
          <w:rFonts w:ascii="Courier New" w:hAnsi="Courier New" w:cs="Courier New"/>
          <w:lang w:val="en-US"/>
        </w:rPr>
        <w:t xml:space="preserve">                                                    </w:t>
      </w:r>
      <w:r w:rsidR="00DD7D17">
        <w:rPr>
          <w:rFonts w:ascii="Courier New" w:hAnsi="Courier New" w:cs="Courier New"/>
          <w:lang w:val="en-US"/>
        </w:rPr>
        <w:t xml:space="preserve"> </w:t>
      </w:r>
    </w:p>
    <w:p w14:paraId="18E3052F" w14:textId="66BFDD9E" w:rsidR="00A741A5" w:rsidRPr="00CC1445" w:rsidRDefault="00A741A5" w:rsidP="00D345A4">
      <w:pPr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   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(2)</w:t>
      </w:r>
    </w:p>
    <w:p w14:paraId="6AFE59FC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3ACEF682" w14:textId="77777777" w:rsidR="00D345A4" w:rsidRPr="00563B1E" w:rsidRDefault="00DD7D17" w:rsidP="00D345A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c)</w:t>
      </w:r>
      <w:r w:rsidR="00D345A4" w:rsidRPr="00563B1E">
        <w:rPr>
          <w:rFonts w:ascii="Courier New" w:hAnsi="Courier New" w:cs="Courier New"/>
          <w:lang w:val="en-US"/>
        </w:rPr>
        <w:t>Crete a method that will ret</w:t>
      </w:r>
      <w:r>
        <w:rPr>
          <w:rFonts w:ascii="Courier New" w:hAnsi="Courier New" w:cs="Courier New"/>
          <w:lang w:val="en-US"/>
        </w:rPr>
        <w:t xml:space="preserve">urn the lowest number in </w:t>
      </w:r>
      <w:proofErr w:type="gramStart"/>
      <w:r>
        <w:rPr>
          <w:rFonts w:ascii="Courier New" w:hAnsi="Courier New" w:cs="Courier New"/>
          <w:lang w:val="en-US"/>
        </w:rPr>
        <w:t>array.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(</w:t>
      </w:r>
      <w:proofErr w:type="gramEnd"/>
      <w:r w:rsidRPr="00CC1445">
        <w:rPr>
          <w:rFonts w:ascii="Courier New" w:hAnsi="Courier New" w:cs="Courier New"/>
          <w:b/>
          <w:bCs/>
          <w:color w:val="00B050"/>
          <w:lang w:val="en-US"/>
        </w:rPr>
        <w:t>2)</w:t>
      </w:r>
      <w:r w:rsidR="00D345A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                 </w:t>
      </w:r>
    </w:p>
    <w:p w14:paraId="30D3AAAD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43477355" w14:textId="77777777" w:rsidR="00D345A4" w:rsidRPr="00CC1445" w:rsidRDefault="00D345A4" w:rsidP="00D345A4">
      <w:pPr>
        <w:jc w:val="both"/>
        <w:rPr>
          <w:rFonts w:ascii="Courier New" w:hAnsi="Courier New" w:cs="Courier New"/>
          <w:b/>
          <w:bCs/>
          <w:color w:val="00B050"/>
          <w:lang w:val="en-US"/>
        </w:rPr>
      </w:pPr>
      <w:r w:rsidRPr="00563B1E">
        <w:rPr>
          <w:rFonts w:ascii="Courier New" w:hAnsi="Courier New" w:cs="Courier New"/>
          <w:lang w:val="en-US"/>
        </w:rPr>
        <w:t xml:space="preserve">d) Display all the values of an array in column format. </w:t>
      </w:r>
      <w:r w:rsidR="00DD7D17">
        <w:rPr>
          <w:rFonts w:ascii="Courier New" w:hAnsi="Courier New" w:cs="Courier New"/>
          <w:lang w:val="en-US"/>
        </w:rPr>
        <w:t xml:space="preserve">     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(2)</w:t>
      </w:r>
    </w:p>
    <w:p w14:paraId="27205E78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1FD4EC3A" w14:textId="4C67E7F9" w:rsidR="00D345A4" w:rsidRPr="00CC1445" w:rsidRDefault="00D345A4" w:rsidP="00D345A4">
      <w:pPr>
        <w:jc w:val="both"/>
        <w:rPr>
          <w:rFonts w:ascii="Courier New" w:hAnsi="Courier New" w:cs="Courier New"/>
          <w:b/>
          <w:bCs/>
          <w:color w:val="00B050"/>
          <w:lang w:val="en-US"/>
        </w:rPr>
      </w:pPr>
      <w:r>
        <w:rPr>
          <w:rFonts w:ascii="Courier New" w:hAnsi="Courier New" w:cs="Courier New"/>
          <w:lang w:val="en-US"/>
        </w:rPr>
        <w:t xml:space="preserve">e) </w:t>
      </w:r>
      <w:r w:rsidRPr="00563B1E">
        <w:rPr>
          <w:rFonts w:ascii="Courier New" w:hAnsi="Courier New" w:cs="Courier New"/>
          <w:lang w:val="en-US"/>
        </w:rPr>
        <w:t>Create a method that will reverse the array or create a method to g</w:t>
      </w:r>
      <w:r w:rsidR="00DD7D17">
        <w:rPr>
          <w:rFonts w:ascii="Courier New" w:hAnsi="Courier New" w:cs="Courier New"/>
          <w:lang w:val="en-US"/>
        </w:rPr>
        <w:t xml:space="preserve">et the Average of the array.                      </w:t>
      </w:r>
      <w:r w:rsidR="00A741A5">
        <w:rPr>
          <w:rFonts w:ascii="Courier New" w:hAnsi="Courier New" w:cs="Courier New"/>
          <w:lang w:val="en-US"/>
        </w:rPr>
        <w:t xml:space="preserve">       </w:t>
      </w:r>
      <w:r w:rsidR="00DD7D17" w:rsidRPr="00CC1445">
        <w:rPr>
          <w:rFonts w:ascii="Courier New" w:hAnsi="Courier New" w:cs="Courier New"/>
          <w:b/>
          <w:bCs/>
          <w:color w:val="00B050"/>
          <w:lang w:val="en-US"/>
        </w:rPr>
        <w:t>(2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)</w:t>
      </w:r>
    </w:p>
    <w:p w14:paraId="46771D40" w14:textId="34B816AC" w:rsidR="00D345A4" w:rsidRDefault="00D345A4" w:rsidP="00CC144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54A939D" w14:textId="77777777" w:rsidR="0069322B" w:rsidRDefault="0069322B" w:rsidP="00D345A4">
      <w:pPr>
        <w:rPr>
          <w:rFonts w:ascii="Times New Roman" w:hAnsi="Times New Roman" w:cs="Times New Roman"/>
          <w:sz w:val="26"/>
          <w:szCs w:val="26"/>
        </w:rPr>
      </w:pPr>
    </w:p>
    <w:sectPr w:rsidR="0069322B" w:rsidSect="00194441">
      <w:headerReference w:type="default" r:id="rId8"/>
      <w:footerReference w:type="default" r:id="rId9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DE20" w14:textId="77777777" w:rsidR="00060913" w:rsidRDefault="00060913" w:rsidP="00554A73">
      <w:r>
        <w:separator/>
      </w:r>
    </w:p>
  </w:endnote>
  <w:endnote w:type="continuationSeparator" w:id="0">
    <w:p w14:paraId="0E99B96B" w14:textId="77777777" w:rsidR="00060913" w:rsidRDefault="00060913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04ED47F8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2D9D41AD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1DEE9876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DE3F" w14:textId="77777777" w:rsidR="00060913" w:rsidRDefault="00060913" w:rsidP="00554A73">
      <w:r>
        <w:separator/>
      </w:r>
    </w:p>
  </w:footnote>
  <w:footnote w:type="continuationSeparator" w:id="0">
    <w:p w14:paraId="131924B9" w14:textId="77777777" w:rsidR="00060913" w:rsidRDefault="00060913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59"/>
      <w:gridCol w:w="4701"/>
    </w:tblGrid>
    <w:tr w:rsidR="00554A73" w14:paraId="3717A35D" w14:textId="77777777" w:rsidTr="00194441">
      <w:trPr>
        <w:trHeight w:val="897"/>
      </w:trPr>
      <w:tc>
        <w:tcPr>
          <w:tcW w:w="4788" w:type="dxa"/>
        </w:tcPr>
        <w:p w14:paraId="22D9341F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62C73ADB" wp14:editId="1029CB90">
                <wp:extent cx="1743075" cy="692582"/>
                <wp:effectExtent l="0" t="0" r="0" b="0"/>
                <wp:docPr id="2" name="Picture 2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01B13BFE" w14:textId="27519306" w:rsidR="00A54165" w:rsidRDefault="00575085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202</w:t>
          </w:r>
          <w:r w:rsidR="008A560D">
            <w:rPr>
              <w:i/>
              <w:sz w:val="32"/>
              <w:szCs w:val="32"/>
            </w:rPr>
            <w:t>3</w:t>
          </w:r>
          <w:r>
            <w:rPr>
              <w:i/>
              <w:sz w:val="32"/>
              <w:szCs w:val="32"/>
            </w:rPr>
            <w:t>_</w:t>
          </w:r>
          <w:r w:rsidR="00D15F99">
            <w:rPr>
              <w:i/>
              <w:sz w:val="32"/>
              <w:szCs w:val="32"/>
            </w:rPr>
            <w:t>Fall</w:t>
          </w:r>
          <w:r>
            <w:rPr>
              <w:i/>
              <w:sz w:val="32"/>
              <w:szCs w:val="32"/>
            </w:rPr>
            <w:t>_</w:t>
          </w:r>
          <w:r w:rsidR="004862EA" w:rsidRPr="004862EA">
            <w:rPr>
              <w:i/>
              <w:sz w:val="32"/>
              <w:szCs w:val="32"/>
            </w:rPr>
            <w:t>CSD</w:t>
          </w:r>
          <w:r w:rsidR="00D0686B">
            <w:rPr>
              <w:i/>
              <w:sz w:val="32"/>
              <w:szCs w:val="32"/>
            </w:rPr>
            <w:t>_3464_</w:t>
          </w:r>
          <w:r w:rsidR="00D15F99">
            <w:rPr>
              <w:i/>
              <w:sz w:val="32"/>
              <w:szCs w:val="32"/>
            </w:rPr>
            <w:t>1</w:t>
          </w:r>
        </w:p>
        <w:p w14:paraId="075731A1" w14:textId="77777777" w:rsidR="00554A73" w:rsidRPr="00554A73" w:rsidRDefault="00E8366C" w:rsidP="00E8366C">
          <w:pPr>
            <w:pStyle w:val="Head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 xml:space="preserve">       </w:t>
          </w:r>
          <w:r w:rsidR="009A159C">
            <w:rPr>
              <w:i/>
              <w:sz w:val="32"/>
              <w:szCs w:val="32"/>
            </w:rPr>
            <w:t>Programming</w:t>
          </w:r>
          <w:r>
            <w:rPr>
              <w:i/>
              <w:sz w:val="32"/>
              <w:szCs w:val="32"/>
            </w:rPr>
            <w:t xml:space="preserve"> Java SE</w:t>
          </w:r>
        </w:p>
      </w:tc>
    </w:tr>
  </w:tbl>
  <w:p w14:paraId="20E30842" w14:textId="77777777" w:rsidR="00554A73" w:rsidRDefault="00554A73">
    <w:pPr>
      <w:pStyle w:val="Header"/>
    </w:pPr>
  </w:p>
  <w:p w14:paraId="40C0A298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8AB5787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9717B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C32C9"/>
    <w:multiLevelType w:val="hybridMultilevel"/>
    <w:tmpl w:val="1E3AD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02784">
    <w:abstractNumId w:val="4"/>
  </w:num>
  <w:num w:numId="2" w16cid:durableId="1362317213">
    <w:abstractNumId w:val="2"/>
  </w:num>
  <w:num w:numId="3" w16cid:durableId="575895334">
    <w:abstractNumId w:val="5"/>
  </w:num>
  <w:num w:numId="4" w16cid:durableId="1108549977">
    <w:abstractNumId w:val="1"/>
  </w:num>
  <w:num w:numId="5" w16cid:durableId="630863006">
    <w:abstractNumId w:val="10"/>
  </w:num>
  <w:num w:numId="6" w16cid:durableId="2037198355">
    <w:abstractNumId w:val="9"/>
  </w:num>
  <w:num w:numId="7" w16cid:durableId="443235434">
    <w:abstractNumId w:val="7"/>
  </w:num>
  <w:num w:numId="8" w16cid:durableId="1612008089">
    <w:abstractNumId w:val="0"/>
  </w:num>
  <w:num w:numId="9" w16cid:durableId="489759487">
    <w:abstractNumId w:val="12"/>
  </w:num>
  <w:num w:numId="10" w16cid:durableId="540552784">
    <w:abstractNumId w:val="3"/>
  </w:num>
  <w:num w:numId="11" w16cid:durableId="1821457108">
    <w:abstractNumId w:val="6"/>
  </w:num>
  <w:num w:numId="12" w16cid:durableId="1278679169">
    <w:abstractNumId w:val="8"/>
  </w:num>
  <w:num w:numId="13" w16cid:durableId="13955460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A"/>
    <w:rsid w:val="0000725E"/>
    <w:rsid w:val="00007E55"/>
    <w:rsid w:val="00013BCC"/>
    <w:rsid w:val="00020A16"/>
    <w:rsid w:val="000210E1"/>
    <w:rsid w:val="00024A76"/>
    <w:rsid w:val="00024F2B"/>
    <w:rsid w:val="00060913"/>
    <w:rsid w:val="00061926"/>
    <w:rsid w:val="00066D7D"/>
    <w:rsid w:val="000C6D03"/>
    <w:rsid w:val="000D3653"/>
    <w:rsid w:val="000D398F"/>
    <w:rsid w:val="000E5198"/>
    <w:rsid w:val="000E6011"/>
    <w:rsid w:val="00101AE5"/>
    <w:rsid w:val="001454BE"/>
    <w:rsid w:val="0015256C"/>
    <w:rsid w:val="00154BA5"/>
    <w:rsid w:val="00194441"/>
    <w:rsid w:val="001A546A"/>
    <w:rsid w:val="001A5566"/>
    <w:rsid w:val="001B727B"/>
    <w:rsid w:val="001C6B85"/>
    <w:rsid w:val="001D264A"/>
    <w:rsid w:val="001D4016"/>
    <w:rsid w:val="001E3787"/>
    <w:rsid w:val="001E4C0E"/>
    <w:rsid w:val="001F515A"/>
    <w:rsid w:val="002078CC"/>
    <w:rsid w:val="002309FA"/>
    <w:rsid w:val="00234C2E"/>
    <w:rsid w:val="0023508E"/>
    <w:rsid w:val="0024398B"/>
    <w:rsid w:val="002455C1"/>
    <w:rsid w:val="00265247"/>
    <w:rsid w:val="002705EA"/>
    <w:rsid w:val="00281156"/>
    <w:rsid w:val="00282C34"/>
    <w:rsid w:val="00294552"/>
    <w:rsid w:val="00297EF1"/>
    <w:rsid w:val="002A665F"/>
    <w:rsid w:val="002B2D1F"/>
    <w:rsid w:val="002C3660"/>
    <w:rsid w:val="002C6515"/>
    <w:rsid w:val="002D0137"/>
    <w:rsid w:val="002F4FEF"/>
    <w:rsid w:val="00304A37"/>
    <w:rsid w:val="00316028"/>
    <w:rsid w:val="003374E7"/>
    <w:rsid w:val="00362622"/>
    <w:rsid w:val="003A63C3"/>
    <w:rsid w:val="003B2E70"/>
    <w:rsid w:val="003B6A75"/>
    <w:rsid w:val="00415E4B"/>
    <w:rsid w:val="00444363"/>
    <w:rsid w:val="004862EA"/>
    <w:rsid w:val="00497704"/>
    <w:rsid w:val="004A7DED"/>
    <w:rsid w:val="004B32C7"/>
    <w:rsid w:val="004D7192"/>
    <w:rsid w:val="004E007E"/>
    <w:rsid w:val="004E6FE7"/>
    <w:rsid w:val="004F2B9C"/>
    <w:rsid w:val="00554A73"/>
    <w:rsid w:val="00555382"/>
    <w:rsid w:val="00563AC6"/>
    <w:rsid w:val="00567A14"/>
    <w:rsid w:val="00575085"/>
    <w:rsid w:val="00592713"/>
    <w:rsid w:val="00592867"/>
    <w:rsid w:val="005A75F8"/>
    <w:rsid w:val="005B0B00"/>
    <w:rsid w:val="005B4D34"/>
    <w:rsid w:val="005C3DF9"/>
    <w:rsid w:val="005D7755"/>
    <w:rsid w:val="005E0EA8"/>
    <w:rsid w:val="005E6271"/>
    <w:rsid w:val="005F7EB9"/>
    <w:rsid w:val="0060171C"/>
    <w:rsid w:val="0061226E"/>
    <w:rsid w:val="006239F6"/>
    <w:rsid w:val="00637BCB"/>
    <w:rsid w:val="0065203D"/>
    <w:rsid w:val="00662E85"/>
    <w:rsid w:val="00671868"/>
    <w:rsid w:val="006722F7"/>
    <w:rsid w:val="00677E4C"/>
    <w:rsid w:val="00680CC1"/>
    <w:rsid w:val="00686AC8"/>
    <w:rsid w:val="0069322B"/>
    <w:rsid w:val="006A141C"/>
    <w:rsid w:val="006C17BF"/>
    <w:rsid w:val="006E66F8"/>
    <w:rsid w:val="006F7B64"/>
    <w:rsid w:val="00726A9B"/>
    <w:rsid w:val="00732B5E"/>
    <w:rsid w:val="00762CE2"/>
    <w:rsid w:val="00770462"/>
    <w:rsid w:val="00781173"/>
    <w:rsid w:val="0079052F"/>
    <w:rsid w:val="00792D26"/>
    <w:rsid w:val="007A5DDA"/>
    <w:rsid w:val="007B2340"/>
    <w:rsid w:val="007F2B37"/>
    <w:rsid w:val="007F4B79"/>
    <w:rsid w:val="00814A35"/>
    <w:rsid w:val="00831E92"/>
    <w:rsid w:val="00832B69"/>
    <w:rsid w:val="0084132E"/>
    <w:rsid w:val="008456B2"/>
    <w:rsid w:val="00847F0E"/>
    <w:rsid w:val="00851A5E"/>
    <w:rsid w:val="008530E4"/>
    <w:rsid w:val="008912E9"/>
    <w:rsid w:val="008A074B"/>
    <w:rsid w:val="008A490D"/>
    <w:rsid w:val="008A560D"/>
    <w:rsid w:val="008B585A"/>
    <w:rsid w:val="00907AF5"/>
    <w:rsid w:val="00941654"/>
    <w:rsid w:val="00954A14"/>
    <w:rsid w:val="00963C73"/>
    <w:rsid w:val="00973689"/>
    <w:rsid w:val="0098089D"/>
    <w:rsid w:val="0098711D"/>
    <w:rsid w:val="009A0F8C"/>
    <w:rsid w:val="009A159C"/>
    <w:rsid w:val="009B0741"/>
    <w:rsid w:val="009B5945"/>
    <w:rsid w:val="009D3018"/>
    <w:rsid w:val="009D7BB9"/>
    <w:rsid w:val="009F35DF"/>
    <w:rsid w:val="009F37D9"/>
    <w:rsid w:val="009F7F33"/>
    <w:rsid w:val="00A04B8E"/>
    <w:rsid w:val="00A04CDE"/>
    <w:rsid w:val="00A422DE"/>
    <w:rsid w:val="00A45843"/>
    <w:rsid w:val="00A54165"/>
    <w:rsid w:val="00A603F7"/>
    <w:rsid w:val="00A741A5"/>
    <w:rsid w:val="00AC628E"/>
    <w:rsid w:val="00AE6DE1"/>
    <w:rsid w:val="00AF0074"/>
    <w:rsid w:val="00B20562"/>
    <w:rsid w:val="00B34B9C"/>
    <w:rsid w:val="00B34CB8"/>
    <w:rsid w:val="00B642AA"/>
    <w:rsid w:val="00B821F9"/>
    <w:rsid w:val="00B82241"/>
    <w:rsid w:val="00BA5FA6"/>
    <w:rsid w:val="00BD7F1F"/>
    <w:rsid w:val="00BE3D26"/>
    <w:rsid w:val="00BF2BC4"/>
    <w:rsid w:val="00BF50F5"/>
    <w:rsid w:val="00C11F46"/>
    <w:rsid w:val="00C20464"/>
    <w:rsid w:val="00C30303"/>
    <w:rsid w:val="00C30DAA"/>
    <w:rsid w:val="00C33CF9"/>
    <w:rsid w:val="00C341C2"/>
    <w:rsid w:val="00C41DBF"/>
    <w:rsid w:val="00C6625E"/>
    <w:rsid w:val="00C72661"/>
    <w:rsid w:val="00C86572"/>
    <w:rsid w:val="00C93470"/>
    <w:rsid w:val="00CB4304"/>
    <w:rsid w:val="00CB4C2C"/>
    <w:rsid w:val="00CC1445"/>
    <w:rsid w:val="00CC2B8B"/>
    <w:rsid w:val="00CD27D4"/>
    <w:rsid w:val="00CE0DFC"/>
    <w:rsid w:val="00CE5A94"/>
    <w:rsid w:val="00D00484"/>
    <w:rsid w:val="00D02040"/>
    <w:rsid w:val="00D0686B"/>
    <w:rsid w:val="00D15F99"/>
    <w:rsid w:val="00D22F4F"/>
    <w:rsid w:val="00D30DE1"/>
    <w:rsid w:val="00D345A4"/>
    <w:rsid w:val="00D3568C"/>
    <w:rsid w:val="00D66F6C"/>
    <w:rsid w:val="00D86569"/>
    <w:rsid w:val="00D9747F"/>
    <w:rsid w:val="00DA15BF"/>
    <w:rsid w:val="00DB3269"/>
    <w:rsid w:val="00DD7D17"/>
    <w:rsid w:val="00DE2C24"/>
    <w:rsid w:val="00DE2F17"/>
    <w:rsid w:val="00DE3031"/>
    <w:rsid w:val="00DF0C8D"/>
    <w:rsid w:val="00E11A1E"/>
    <w:rsid w:val="00E222FD"/>
    <w:rsid w:val="00E2700C"/>
    <w:rsid w:val="00E40C33"/>
    <w:rsid w:val="00E46546"/>
    <w:rsid w:val="00E54118"/>
    <w:rsid w:val="00E57673"/>
    <w:rsid w:val="00E75385"/>
    <w:rsid w:val="00E8366C"/>
    <w:rsid w:val="00E85703"/>
    <w:rsid w:val="00E87BC5"/>
    <w:rsid w:val="00ED42C8"/>
    <w:rsid w:val="00EE6E87"/>
    <w:rsid w:val="00F01456"/>
    <w:rsid w:val="00F044C8"/>
    <w:rsid w:val="00F277E9"/>
    <w:rsid w:val="00F27CBF"/>
    <w:rsid w:val="00F564E0"/>
    <w:rsid w:val="00F572A2"/>
    <w:rsid w:val="00F721AA"/>
    <w:rsid w:val="00F87BA3"/>
    <w:rsid w:val="00F9651A"/>
    <w:rsid w:val="00FD61E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4BD4C"/>
  <w15:docId w15:val="{2AB84429-D1C6-412C-ACF7-89D49EAA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  <w:style w:type="paragraph" w:customStyle="1" w:styleId="first-para2">
    <w:name w:val="first-para2"/>
    <w:basedOn w:val="Normal"/>
    <w:rsid w:val="006F7B64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39187-DB62-4450-A036-DE56CE5E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</Template>
  <TotalTime>1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Faisal Khan</cp:lastModifiedBy>
  <cp:revision>2</cp:revision>
  <cp:lastPrinted>2019-01-29T21:20:00Z</cp:lastPrinted>
  <dcterms:created xsi:type="dcterms:W3CDTF">2023-11-22T17:40:00Z</dcterms:created>
  <dcterms:modified xsi:type="dcterms:W3CDTF">2023-11-22T17:40:00Z</dcterms:modified>
</cp:coreProperties>
</file>